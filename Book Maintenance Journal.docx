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0F7" w:rsidRDefault="003552DD">
      <w:pPr>
        <w:pStyle w:val="Title"/>
      </w:pPr>
      <w:r>
        <w:t>Book Maintenance Journal</w:t>
      </w:r>
    </w:p>
    <w:p w:rsidR="004A33AC" w:rsidRDefault="004A33AC">
      <w:pPr>
        <w:pStyle w:val="Heading1"/>
      </w:pPr>
      <w:r w:rsidRPr="003F2429">
        <w:t>http://152.13.218.50/phpmyadmin/</w:t>
      </w:r>
    </w:p>
    <w:p w:rsidR="003950F7" w:rsidRDefault="003552DD">
      <w:pPr>
        <w:pStyle w:val="Heading1"/>
      </w:pPr>
      <w:r>
        <w:t>About.php</w:t>
      </w:r>
    </w:p>
    <w:p w:rsidR="003552DD" w:rsidRPr="003552DD" w:rsidRDefault="003C33E8" w:rsidP="003552DD">
      <w:r>
        <w:t xml:space="preserve">Fu </w:t>
      </w:r>
      <w:r w:rsidR="003552DD">
        <w:t>5/19/15</w:t>
      </w:r>
    </w:p>
    <w:p w:rsidR="003950F7" w:rsidRDefault="003552DD" w:rsidP="003552DD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A. Remove blue frame</w:t>
      </w:r>
      <w:r w:rsidRPr="003552DD">
        <w:rPr>
          <w:szCs w:val="24"/>
        </w:rPr>
        <w:t xml:space="preserve"> </w:t>
      </w:r>
    </w:p>
    <w:p w:rsidR="00337261" w:rsidRDefault="00337261" w:rsidP="003552DD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B. Increase text sizes</w:t>
      </w:r>
    </w:p>
    <w:p w:rsidR="00337261" w:rsidRDefault="00337261" w:rsidP="003552DD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C. Update contents</w:t>
      </w:r>
    </w:p>
    <w:p w:rsidR="00337261" w:rsidRDefault="00337261" w:rsidP="00337261">
      <w:pPr>
        <w:rPr>
          <w:szCs w:val="24"/>
        </w:rPr>
      </w:pPr>
    </w:p>
    <w:p w:rsidR="00337261" w:rsidRDefault="009E3536" w:rsidP="009E3536">
      <w:pPr>
        <w:pStyle w:val="Heading1"/>
      </w:pPr>
      <w:r>
        <w:t>NavigationBar.php</w:t>
      </w:r>
    </w:p>
    <w:p w:rsidR="009E3536" w:rsidRPr="009E3536" w:rsidRDefault="008D6A58" w:rsidP="009E3536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A. </w:t>
      </w:r>
      <w:r w:rsidR="009E3536" w:rsidRPr="009E3536">
        <w:rPr>
          <w:szCs w:val="24"/>
        </w:rPr>
        <w:t>Redirect to contact form insertform.php</w:t>
      </w:r>
    </w:p>
    <w:p w:rsidR="009E3536" w:rsidRDefault="008D6A58" w:rsidP="009E3536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B. </w:t>
      </w:r>
      <w:r w:rsidR="009E3536" w:rsidRPr="009E3536">
        <w:rPr>
          <w:szCs w:val="24"/>
        </w:rPr>
        <w:t>Changed insertform.php in connection user and passwd and database; add closing tags for &lt;html&gt;</w:t>
      </w:r>
    </w:p>
    <w:p w:rsidR="009E3536" w:rsidRDefault="009E3536" w:rsidP="009E3536">
      <w:pPr>
        <w:rPr>
          <w:szCs w:val="24"/>
        </w:rPr>
      </w:pPr>
    </w:p>
    <w:p w:rsidR="009E3536" w:rsidRDefault="009E3536" w:rsidP="009E3536">
      <w:pPr>
        <w:pStyle w:val="Heading1"/>
      </w:pPr>
      <w:r>
        <w:t>updateStore.php</w:t>
      </w:r>
    </w:p>
    <w:p w:rsidR="009E3536" w:rsidRDefault="009E3536" w:rsidP="009E3536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A. add altStoreName update</w:t>
      </w:r>
    </w:p>
    <w:p w:rsidR="009E3536" w:rsidRDefault="009E3536" w:rsidP="009E3536">
      <w:pPr>
        <w:rPr>
          <w:szCs w:val="24"/>
        </w:rPr>
      </w:pPr>
    </w:p>
    <w:p w:rsidR="009E3536" w:rsidRPr="009E3536" w:rsidRDefault="009E3536" w:rsidP="009E3536">
      <w:pPr>
        <w:pStyle w:val="Heading1"/>
      </w:pPr>
      <w:r>
        <w:t>storeProfile.php</w:t>
      </w:r>
    </w:p>
    <w:p w:rsidR="009E3536" w:rsidRPr="009E3536" w:rsidRDefault="009E3536" w:rsidP="009E3536">
      <w:pPr>
        <w:rPr>
          <w:szCs w:val="24"/>
        </w:rPr>
      </w:pPr>
    </w:p>
    <w:p w:rsidR="009E3536" w:rsidRPr="009E3536" w:rsidRDefault="009E3536" w:rsidP="009E3536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A. add altStoreName text box and code</w:t>
      </w:r>
    </w:p>
    <w:p w:rsidR="001A0F3C" w:rsidRDefault="001A0F3C" w:rsidP="009E3536">
      <w:pPr>
        <w:rPr>
          <w:szCs w:val="24"/>
        </w:rPr>
      </w:pPr>
    </w:p>
    <w:p w:rsidR="009E3536" w:rsidRDefault="001A0F3C" w:rsidP="009E3536">
      <w:pPr>
        <w:rPr>
          <w:szCs w:val="24"/>
        </w:rPr>
      </w:pPr>
      <w:r>
        <w:rPr>
          <w:szCs w:val="24"/>
        </w:rPr>
        <w:t>Unnam 5/20/15</w:t>
      </w:r>
    </w:p>
    <w:p w:rsidR="008D6A58" w:rsidRDefault="008D6A58" w:rsidP="008D6A58">
      <w:pPr>
        <w:pStyle w:val="Heading1"/>
        <w:rPr>
          <w:lang w:eastAsia="zh-CN"/>
        </w:rPr>
      </w:pPr>
      <w:r w:rsidRPr="008D6A58">
        <w:rPr>
          <w:lang w:eastAsia="zh-CN"/>
        </w:rPr>
        <w:lastRenderedPageBreak/>
        <w:t>summaryCart.php </w:t>
      </w:r>
      <w:r>
        <w:rPr>
          <w:lang w:eastAsia="zh-CN"/>
        </w:rPr>
        <w:t>#6</w:t>
      </w:r>
    </w:p>
    <w:p w:rsidR="008D6A58" w:rsidRDefault="008D6A58" w:rsidP="008D6A58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  <w:lang w:eastAsia="zh-CN"/>
        </w:rPr>
      </w:pPr>
    </w:p>
    <w:p w:rsidR="008D6A58" w:rsidRPr="008D6A58" w:rsidRDefault="008D6A58" w:rsidP="008D6A58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Arial" w:eastAsia="Times New Roman" w:hAnsi="Arial" w:cs="Arial"/>
          <w:color w:val="222222"/>
          <w:szCs w:val="24"/>
          <w:lang w:eastAsia="zh-CN"/>
        </w:rPr>
      </w:pPr>
      <w:r w:rsidRPr="008D6A58">
        <w:rPr>
          <w:rFonts w:ascii="Arial" w:eastAsia="Times New Roman" w:hAnsi="Arial" w:cs="Arial"/>
          <w:color w:val="222222"/>
          <w:szCs w:val="24"/>
          <w:lang w:eastAsia="zh-CN"/>
        </w:rPr>
        <w:t>A. change buttons texts</w:t>
      </w:r>
    </w:p>
    <w:p w:rsidR="008D6A58" w:rsidRPr="008D6A58" w:rsidRDefault="008D6A58" w:rsidP="008D6A58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Arial" w:eastAsia="Times New Roman" w:hAnsi="Arial" w:cs="Arial"/>
          <w:color w:val="222222"/>
          <w:szCs w:val="24"/>
          <w:lang w:eastAsia="zh-CN"/>
        </w:rPr>
      </w:pPr>
      <w:r w:rsidRPr="008D6A58">
        <w:rPr>
          <w:rFonts w:ascii="Arial" w:eastAsia="Times New Roman" w:hAnsi="Arial" w:cs="Arial"/>
          <w:color w:val="222222"/>
          <w:szCs w:val="24"/>
          <w:lang w:eastAsia="zh-CN"/>
        </w:rPr>
        <w:t>B. Remove cols from cart</w:t>
      </w:r>
    </w:p>
    <w:p w:rsidR="008D6A58" w:rsidRPr="008D6A58" w:rsidRDefault="008D6A58" w:rsidP="008D6A58">
      <w:pPr>
        <w:pStyle w:val="ListParagraph"/>
        <w:shd w:val="clear" w:color="auto" w:fill="FFFFFF"/>
        <w:spacing w:after="0"/>
        <w:rPr>
          <w:rFonts w:ascii="Arial" w:eastAsia="Times New Roman" w:hAnsi="Arial" w:cs="Arial"/>
          <w:color w:val="222222"/>
          <w:szCs w:val="24"/>
          <w:lang w:eastAsia="zh-CN"/>
        </w:rPr>
      </w:pPr>
    </w:p>
    <w:p w:rsidR="008D6A58" w:rsidRDefault="008D6A58" w:rsidP="008D6A58">
      <w:pPr>
        <w:pStyle w:val="Heading1"/>
        <w:rPr>
          <w:lang w:eastAsia="zh-CN"/>
        </w:rPr>
      </w:pPr>
      <w:r w:rsidRPr="008D6A58">
        <w:rPr>
          <w:lang w:eastAsia="zh-CN"/>
        </w:rPr>
        <w:t>customerActiveOrders.php</w:t>
      </w:r>
      <w:r>
        <w:rPr>
          <w:lang w:eastAsia="zh-CN"/>
        </w:rPr>
        <w:t xml:space="preserve"> #9</w:t>
      </w:r>
    </w:p>
    <w:p w:rsidR="008D6A58" w:rsidRDefault="008D6A58" w:rsidP="008D6A58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  <w:lang w:eastAsia="zh-CN"/>
        </w:rPr>
      </w:pPr>
    </w:p>
    <w:p w:rsidR="008D6A58" w:rsidRPr="008D6A58" w:rsidRDefault="008D6A58" w:rsidP="008D6A58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Arial" w:eastAsia="Times New Roman" w:hAnsi="Arial" w:cs="Arial"/>
          <w:b/>
          <w:bCs/>
          <w:color w:val="222222"/>
          <w:szCs w:val="24"/>
          <w:lang w:eastAsia="zh-CN"/>
        </w:rPr>
      </w:pPr>
      <w:r>
        <w:rPr>
          <w:rFonts w:ascii="Arial" w:eastAsia="Times New Roman" w:hAnsi="Arial" w:cs="Arial"/>
          <w:b/>
          <w:bCs/>
          <w:color w:val="222222"/>
          <w:szCs w:val="24"/>
          <w:lang w:eastAsia="zh-CN"/>
        </w:rPr>
        <w:t xml:space="preserve">A. </w:t>
      </w:r>
      <w:r>
        <w:rPr>
          <w:rFonts w:ascii="Arial" w:eastAsia="Times New Roman" w:hAnsi="Arial" w:cs="Arial"/>
          <w:bCs/>
          <w:color w:val="222222"/>
          <w:szCs w:val="24"/>
          <w:lang w:eastAsia="zh-CN"/>
        </w:rPr>
        <w:t>Remove label</w:t>
      </w:r>
    </w:p>
    <w:p w:rsidR="008D6A58" w:rsidRPr="008D6A58" w:rsidRDefault="008D6A58" w:rsidP="008D6A58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Arial" w:eastAsia="Times New Roman" w:hAnsi="Arial" w:cs="Arial"/>
          <w:b/>
          <w:bCs/>
          <w:color w:val="222222"/>
          <w:szCs w:val="24"/>
          <w:lang w:eastAsia="zh-CN"/>
        </w:rPr>
      </w:pPr>
      <w:r>
        <w:rPr>
          <w:rFonts w:ascii="Arial" w:eastAsia="Times New Roman" w:hAnsi="Arial" w:cs="Arial"/>
          <w:b/>
          <w:bCs/>
          <w:color w:val="222222"/>
          <w:szCs w:val="24"/>
          <w:lang w:eastAsia="zh-CN"/>
        </w:rPr>
        <w:t xml:space="preserve">B. </w:t>
      </w:r>
      <w:r>
        <w:rPr>
          <w:rFonts w:ascii="Arial" w:eastAsia="Times New Roman" w:hAnsi="Arial" w:cs="Arial"/>
          <w:bCs/>
          <w:color w:val="222222"/>
          <w:szCs w:val="24"/>
          <w:lang w:eastAsia="zh-CN"/>
        </w:rPr>
        <w:t xml:space="preserve">Change button text </w:t>
      </w:r>
    </w:p>
    <w:p w:rsidR="008D6A58" w:rsidRDefault="008D6A58" w:rsidP="008D6A58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222222"/>
          <w:sz w:val="19"/>
          <w:szCs w:val="19"/>
          <w:lang w:eastAsia="zh-CN"/>
        </w:rPr>
      </w:pPr>
    </w:p>
    <w:p w:rsidR="008D6A58" w:rsidRDefault="008D6A58" w:rsidP="008D6A58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222222"/>
          <w:sz w:val="19"/>
          <w:szCs w:val="19"/>
          <w:lang w:eastAsia="zh-CN"/>
        </w:rPr>
      </w:pPr>
    </w:p>
    <w:p w:rsidR="008D6A58" w:rsidRDefault="008D6A58" w:rsidP="008D6A58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222222"/>
          <w:sz w:val="19"/>
          <w:szCs w:val="19"/>
          <w:lang w:eastAsia="zh-CN"/>
        </w:rPr>
      </w:pPr>
    </w:p>
    <w:p w:rsidR="008D6A58" w:rsidRDefault="008D6A58" w:rsidP="008D6A58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222222"/>
          <w:sz w:val="19"/>
          <w:szCs w:val="19"/>
          <w:lang w:eastAsia="zh-CN"/>
        </w:rPr>
      </w:pPr>
    </w:p>
    <w:p w:rsidR="008D6A58" w:rsidRDefault="008D6A58" w:rsidP="008D6A58">
      <w:pPr>
        <w:pStyle w:val="Heading1"/>
        <w:rPr>
          <w:lang w:eastAsia="zh-CN"/>
        </w:rPr>
      </w:pPr>
      <w:r w:rsidRPr="008D6A58">
        <w:rPr>
          <w:lang w:eastAsia="zh-CN"/>
        </w:rPr>
        <w:t>homepage.php </w:t>
      </w:r>
      <w:r>
        <w:rPr>
          <w:lang w:eastAsia="zh-CN"/>
        </w:rPr>
        <w:t>#1</w:t>
      </w:r>
    </w:p>
    <w:p w:rsidR="008D6A58" w:rsidRPr="008D6A58" w:rsidRDefault="008D6A58" w:rsidP="008D6A58">
      <w:pPr>
        <w:shd w:val="clear" w:color="auto" w:fill="FFFFFF"/>
        <w:spacing w:after="0"/>
        <w:rPr>
          <w:rFonts w:ascii="Arial" w:eastAsia="Times New Roman" w:hAnsi="Arial" w:cs="Arial"/>
          <w:color w:val="222222"/>
          <w:szCs w:val="24"/>
          <w:lang w:eastAsia="zh-CN"/>
        </w:rPr>
      </w:pPr>
    </w:p>
    <w:p w:rsidR="008D6A58" w:rsidRPr="008D6A58" w:rsidRDefault="008D6A58" w:rsidP="008D6A58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Arial" w:eastAsia="Times New Roman" w:hAnsi="Arial" w:cs="Arial"/>
          <w:color w:val="222222"/>
          <w:szCs w:val="24"/>
          <w:lang w:eastAsia="zh-CN"/>
        </w:rPr>
      </w:pPr>
      <w:r w:rsidRPr="008D6A58">
        <w:rPr>
          <w:rFonts w:ascii="Arial" w:eastAsia="Times New Roman" w:hAnsi="Arial" w:cs="Arial"/>
          <w:color w:val="222222"/>
          <w:szCs w:val="24"/>
          <w:lang w:eastAsia="zh-CN"/>
        </w:rPr>
        <w:t>A. category and subcat are as per Book-catEN file</w:t>
      </w:r>
    </w:p>
    <w:p w:rsidR="008D6A58" w:rsidRDefault="008D6A58" w:rsidP="008D6A58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222222"/>
          <w:sz w:val="19"/>
          <w:szCs w:val="19"/>
          <w:lang w:eastAsia="zh-CN"/>
        </w:rPr>
      </w:pPr>
    </w:p>
    <w:p w:rsidR="008D6A58" w:rsidRDefault="008D6A58" w:rsidP="008D6A58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222222"/>
          <w:sz w:val="19"/>
          <w:szCs w:val="19"/>
          <w:lang w:eastAsia="zh-CN"/>
        </w:rPr>
      </w:pPr>
    </w:p>
    <w:p w:rsidR="008D6A58" w:rsidRDefault="008D6A58" w:rsidP="008D6A58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222222"/>
          <w:sz w:val="19"/>
          <w:szCs w:val="19"/>
          <w:lang w:eastAsia="zh-CN"/>
        </w:rPr>
      </w:pPr>
    </w:p>
    <w:p w:rsidR="008D6A58" w:rsidRDefault="008D6A58" w:rsidP="008D6A58">
      <w:pPr>
        <w:pStyle w:val="Heading1"/>
        <w:rPr>
          <w:lang w:eastAsia="zh-CN"/>
        </w:rPr>
      </w:pPr>
      <w:r w:rsidRPr="008D6A58">
        <w:rPr>
          <w:lang w:eastAsia="zh-CN"/>
        </w:rPr>
        <w:t>Borrow.php </w:t>
      </w:r>
      <w:r>
        <w:rPr>
          <w:lang w:eastAsia="zh-CN"/>
        </w:rPr>
        <w:t>#13.5</w:t>
      </w:r>
    </w:p>
    <w:p w:rsidR="008D6A58" w:rsidRDefault="008D6A58" w:rsidP="008D6A58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  <w:lang w:eastAsia="zh-CN"/>
        </w:rPr>
      </w:pPr>
    </w:p>
    <w:p w:rsidR="009E3536" w:rsidRDefault="008D6A58" w:rsidP="008D6A5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A. HomeLib autofill</w:t>
      </w:r>
    </w:p>
    <w:p w:rsidR="008D6A58" w:rsidRPr="008D6A58" w:rsidRDefault="008D6A58" w:rsidP="008D6A58">
      <w:pPr>
        <w:ind w:left="360"/>
        <w:rPr>
          <w:szCs w:val="24"/>
        </w:rPr>
      </w:pPr>
    </w:p>
    <w:p w:rsidR="009E3536" w:rsidRDefault="0041289C" w:rsidP="009E3536">
      <w:pPr>
        <w:rPr>
          <w:szCs w:val="24"/>
        </w:rPr>
      </w:pPr>
      <w:r>
        <w:rPr>
          <w:szCs w:val="24"/>
        </w:rPr>
        <w:t>The reason of Chinese typed in Netbean but show as  question marks is because</w:t>
      </w:r>
    </w:p>
    <w:p w:rsidR="0041289C" w:rsidRDefault="0041289C" w:rsidP="009E3536">
      <w:pPr>
        <w:rPr>
          <w:szCs w:val="24"/>
        </w:rPr>
      </w:pPr>
      <w:r>
        <w:rPr>
          <w:szCs w:val="24"/>
        </w:rPr>
        <w:t>The Netbean setting is not right:</w:t>
      </w:r>
    </w:p>
    <w:p w:rsidR="0041289C" w:rsidRDefault="0041289C" w:rsidP="0041289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netbeans_default_options="-J-client -J-Xss2m -J-Xms32m -J-XX:PermSize=32m -J-Dapple.laf.useScreenMenuBar=true -J-Dapple.awt.graphics.UseQuartz=true -J-Dsun.java2d.noddraw=true -J-Dsun.java2d.dpiaware=true -J-Dsun.zip.disableMemoryMapping=true </w:t>
      </w:r>
      <w:r w:rsidRPr="0041289C">
        <w:rPr>
          <w:rFonts w:ascii="Courier New" w:hAnsi="Courier New" w:cs="Courier New"/>
          <w:sz w:val="22"/>
          <w:szCs w:val="22"/>
          <w:highlight w:val="yellow"/>
        </w:rPr>
        <w:t>-J-Dfile.encoding=UTF-8</w:t>
      </w:r>
      <w:r>
        <w:rPr>
          <w:rFonts w:ascii="Courier New" w:hAnsi="Courier New" w:cs="Courier New"/>
          <w:sz w:val="22"/>
          <w:szCs w:val="22"/>
        </w:rPr>
        <w:t>"</w:t>
      </w:r>
    </w:p>
    <w:p w:rsidR="0041289C" w:rsidRDefault="0041289C" w:rsidP="0041289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 Fu added ' -J-Dfile.encoding=UTF-8' above line 5-21</w:t>
      </w:r>
    </w:p>
    <w:p w:rsidR="00931F0F" w:rsidRDefault="00931F0F" w:rsidP="00931F0F">
      <w:pPr>
        <w:pStyle w:val="Heading1"/>
        <w:rPr>
          <w:lang w:eastAsia="zh-CN"/>
        </w:rPr>
      </w:pPr>
      <w:r>
        <w:rPr>
          <w:lang w:eastAsia="zh-CN"/>
        </w:rPr>
        <w:lastRenderedPageBreak/>
        <w:t>AboutCN.php, insertformCN.php, navigationBarCN.php, homepageCN.php</w:t>
      </w:r>
    </w:p>
    <w:p w:rsidR="00931F0F" w:rsidRPr="00931F0F" w:rsidRDefault="00931F0F" w:rsidP="00931F0F">
      <w:pPr>
        <w:rPr>
          <w:szCs w:val="24"/>
          <w:lang w:eastAsia="zh-CN"/>
        </w:rPr>
      </w:pPr>
      <w:r>
        <w:rPr>
          <w:szCs w:val="24"/>
          <w:lang w:eastAsia="zh-CN"/>
        </w:rPr>
        <w:t>Are added on 5/22/15</w:t>
      </w:r>
    </w:p>
    <w:p w:rsidR="0041289C" w:rsidRDefault="0041289C" w:rsidP="0041289C">
      <w:pPr>
        <w:rPr>
          <w:szCs w:val="24"/>
        </w:rPr>
      </w:pPr>
    </w:p>
    <w:p w:rsidR="004A33AC" w:rsidRPr="00A64527" w:rsidRDefault="004A33AC" w:rsidP="004A33AC">
      <w:pPr>
        <w:pStyle w:val="Heading1"/>
        <w:rPr>
          <w:u w:val="single"/>
          <w:lang w:eastAsia="zh-CN"/>
        </w:rPr>
      </w:pPr>
      <w:r w:rsidRPr="00A64527">
        <w:rPr>
          <w:u w:val="single"/>
          <w:lang w:eastAsia="zh-CN"/>
        </w:rPr>
        <w:t>insertBook.php</w:t>
      </w:r>
    </w:p>
    <w:p w:rsidR="004A33AC" w:rsidRPr="00A64527" w:rsidRDefault="004A33AC" w:rsidP="004A33AC">
      <w:pPr>
        <w:rPr>
          <w:u w:val="single"/>
          <w:lang w:eastAsia="zh-CN"/>
        </w:rPr>
      </w:pPr>
      <w:r w:rsidRPr="00A64527">
        <w:rPr>
          <w:u w:val="single"/>
          <w:lang w:eastAsia="zh-CN"/>
        </w:rPr>
        <w:t>Updated 7/28/15</w:t>
      </w:r>
    </w:p>
    <w:p w:rsidR="004A33AC" w:rsidRPr="00A64527" w:rsidRDefault="004A33AC" w:rsidP="004A33AC">
      <w:pPr>
        <w:rPr>
          <w:u w:val="single"/>
          <w:lang w:eastAsia="zh-CN"/>
        </w:rPr>
      </w:pPr>
      <w:r w:rsidRPr="00A64527">
        <w:rPr>
          <w:u w:val="single"/>
          <w:lang w:eastAsia="zh-CN"/>
        </w:rPr>
        <w:t>Fixed Autofill and first letter of category stored in database</w:t>
      </w:r>
    </w:p>
    <w:p w:rsidR="004A33AC" w:rsidRPr="00A64527" w:rsidRDefault="004A33AC" w:rsidP="004A33AC">
      <w:pPr>
        <w:rPr>
          <w:u w:val="single"/>
          <w:lang w:eastAsia="zh-CN"/>
        </w:rPr>
      </w:pPr>
    </w:p>
    <w:p w:rsidR="004A33AC" w:rsidRDefault="004A33AC" w:rsidP="004A33AC">
      <w:pPr>
        <w:pStyle w:val="Heading1"/>
        <w:rPr>
          <w:lang w:eastAsia="zh-CN"/>
        </w:rPr>
      </w:pPr>
      <w:r>
        <w:rPr>
          <w:lang w:eastAsia="zh-CN"/>
        </w:rPr>
        <w:t>putToShelf.php</w:t>
      </w:r>
    </w:p>
    <w:p w:rsidR="004A33AC" w:rsidRDefault="004A33AC" w:rsidP="004A33AC">
      <w:pPr>
        <w:rPr>
          <w:lang w:eastAsia="zh-CN"/>
        </w:rPr>
      </w:pPr>
      <w:r>
        <w:rPr>
          <w:lang w:eastAsia="zh-CN"/>
        </w:rPr>
        <w:t>Added 7/28</w:t>
      </w:r>
    </w:p>
    <w:p w:rsidR="004A33AC" w:rsidRDefault="004A33AC" w:rsidP="004A33AC">
      <w:pPr>
        <w:rPr>
          <w:lang w:eastAsia="zh-CN"/>
        </w:rPr>
      </w:pPr>
      <w:r>
        <w:rPr>
          <w:lang w:eastAsia="zh-CN"/>
        </w:rPr>
        <w:t>Added code for printing new labels</w:t>
      </w:r>
    </w:p>
    <w:p w:rsidR="004A33AC" w:rsidRDefault="004A33AC" w:rsidP="004A33AC">
      <w:pPr>
        <w:rPr>
          <w:lang w:eastAsia="zh-CN"/>
        </w:rPr>
      </w:pPr>
    </w:p>
    <w:p w:rsidR="004A33AC" w:rsidRPr="000C4152" w:rsidRDefault="004A33AC" w:rsidP="004A33AC">
      <w:pPr>
        <w:rPr>
          <w:lang w:eastAsia="zh-CN"/>
        </w:rPr>
      </w:pPr>
    </w:p>
    <w:p w:rsidR="004A33AC" w:rsidRDefault="004A33AC" w:rsidP="004A33AC">
      <w:pPr>
        <w:pStyle w:val="Heading1"/>
        <w:rPr>
          <w:lang w:eastAsia="zh-CN"/>
        </w:rPr>
      </w:pPr>
      <w:r>
        <w:rPr>
          <w:lang w:eastAsia="zh-CN"/>
        </w:rPr>
        <w:t>storeProfile.php</w:t>
      </w:r>
    </w:p>
    <w:p w:rsidR="004A33AC" w:rsidRDefault="004A33AC" w:rsidP="004A33AC">
      <w:pPr>
        <w:rPr>
          <w:lang w:eastAsia="zh-CN"/>
        </w:rPr>
      </w:pPr>
      <w:r>
        <w:rPr>
          <w:lang w:eastAsia="zh-CN"/>
        </w:rPr>
        <w:t>Added 7/28</w:t>
      </w:r>
    </w:p>
    <w:p w:rsidR="004A33AC" w:rsidRDefault="004A33AC" w:rsidP="004A33AC">
      <w:pPr>
        <w:rPr>
          <w:lang w:eastAsia="zh-CN"/>
        </w:rPr>
      </w:pPr>
      <w:r>
        <w:rPr>
          <w:lang w:eastAsia="zh-CN"/>
        </w:rPr>
        <w:t>Added code for showing buttons for printing labels and batch mode</w:t>
      </w:r>
    </w:p>
    <w:p w:rsidR="009E3536" w:rsidRDefault="009E7250" w:rsidP="009E3536">
      <w:pPr>
        <w:rPr>
          <w:szCs w:val="24"/>
        </w:rPr>
      </w:pPr>
      <w:r>
        <w:rPr>
          <w:szCs w:val="24"/>
        </w:rPr>
        <w:t>7/28 Unnam is doing:</w:t>
      </w:r>
    </w:p>
    <w:p w:rsidR="009E7250" w:rsidRPr="009E7250" w:rsidRDefault="009E7250" w:rsidP="009E7250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Investigate autofill in insertBook, working on laptop but not on server</w:t>
      </w:r>
    </w:p>
    <w:p w:rsidR="009E7250" w:rsidRDefault="009E7250" w:rsidP="009E7250">
      <w:pPr>
        <w:pStyle w:val="ListParagraph"/>
        <w:numPr>
          <w:ilvl w:val="0"/>
          <w:numId w:val="4"/>
        </w:numPr>
        <w:rPr>
          <w:szCs w:val="24"/>
        </w:rPr>
      </w:pPr>
      <w:r w:rsidRPr="009E7250">
        <w:rPr>
          <w:szCs w:val="24"/>
        </w:rPr>
        <w:t xml:space="preserve">Working on </w:t>
      </w:r>
      <w:r>
        <w:rPr>
          <w:szCs w:val="24"/>
        </w:rPr>
        <w:t>storeProfile.php</w:t>
      </w:r>
    </w:p>
    <w:p w:rsidR="009E7250" w:rsidRDefault="009E7250" w:rsidP="009E7250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upload button for store image to server folder</w:t>
      </w:r>
    </w:p>
    <w:p w:rsidR="009E7250" w:rsidRDefault="009E7250" w:rsidP="009E7250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labels printing</w:t>
      </w:r>
      <w:r w:rsidR="00212299">
        <w:rPr>
          <w:szCs w:val="24"/>
        </w:rPr>
        <w:t xml:space="preserve"> (done)</w:t>
      </w:r>
    </w:p>
    <w:p w:rsidR="009E7250" w:rsidRDefault="009E7250" w:rsidP="009E7250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Procure.php</w:t>
      </w:r>
    </w:p>
    <w:p w:rsidR="00212299" w:rsidRDefault="00212299" w:rsidP="009E7250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Add update button in insertbook.php</w:t>
      </w:r>
    </w:p>
    <w:p w:rsidR="009E7250" w:rsidRDefault="009E7250" w:rsidP="009E7250">
      <w:pPr>
        <w:ind w:left="360"/>
        <w:rPr>
          <w:szCs w:val="24"/>
        </w:rPr>
      </w:pPr>
      <w:r>
        <w:rPr>
          <w:szCs w:val="24"/>
        </w:rPr>
        <w:t>Fu is doing</w:t>
      </w:r>
    </w:p>
    <w:p w:rsidR="009E7250" w:rsidRDefault="009E7250" w:rsidP="009E7250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Messages.php</w:t>
      </w:r>
    </w:p>
    <w:p w:rsidR="00AE6343" w:rsidRDefault="009E7250" w:rsidP="00AE6343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adminSignup.php</w:t>
      </w:r>
    </w:p>
    <w:p w:rsidR="00AE6343" w:rsidRDefault="00AE6343" w:rsidP="00AE6343">
      <w:pPr>
        <w:rPr>
          <w:szCs w:val="24"/>
        </w:rPr>
      </w:pPr>
      <w:r>
        <w:rPr>
          <w:szCs w:val="24"/>
        </w:rPr>
        <w:t>adminSignup.php, adminProfile.php</w:t>
      </w:r>
    </w:p>
    <w:p w:rsidR="00AE6343" w:rsidRDefault="00AE6343" w:rsidP="00AE6343">
      <w:pPr>
        <w:rPr>
          <w:szCs w:val="24"/>
        </w:rPr>
      </w:pPr>
      <w:r>
        <w:rPr>
          <w:szCs w:val="24"/>
        </w:rPr>
        <w:lastRenderedPageBreak/>
        <w:t>7/30/15</w:t>
      </w:r>
    </w:p>
    <w:p w:rsidR="00AE6343" w:rsidRDefault="00AE6343" w:rsidP="00AE6343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Remove password field from adminProfile.php</w:t>
      </w:r>
    </w:p>
    <w:p w:rsidR="00AE6343" w:rsidRDefault="00AE6343" w:rsidP="00AE6343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Change adminSignup.php</w:t>
      </w:r>
      <w:r w:rsidR="00B25B0D">
        <w:rPr>
          <w:szCs w:val="24"/>
        </w:rPr>
        <w:t xml:space="preserve"> to avoid password</w:t>
      </w:r>
    </w:p>
    <w:p w:rsidR="00B25B0D" w:rsidRDefault="00B25B0D" w:rsidP="00B25B0D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Add adminStatistics.php</w:t>
      </w:r>
    </w:p>
    <w:p w:rsidR="00B25B0D" w:rsidRDefault="00B25B0D" w:rsidP="00B25B0D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adminLookup.php to show all fields for each chosen table</w:t>
      </w:r>
    </w:p>
    <w:p w:rsidR="00212299" w:rsidRDefault="00212299" w:rsidP="00212299">
      <w:pPr>
        <w:pStyle w:val="Heading1"/>
      </w:pPr>
      <w:r>
        <w:t>How to use php word?</w:t>
      </w:r>
    </w:p>
    <w:p w:rsidR="00212299" w:rsidRDefault="00725122" w:rsidP="00725122">
      <w:hyperlink r:id="rId6" w:history="1">
        <w:r w:rsidRPr="00DE42C9">
          <w:rPr>
            <w:rStyle w:val="Hyperlink"/>
          </w:rPr>
          <w:t>http://phpword.readthedocs.org/en/latest/installing.html</w:t>
        </w:r>
      </w:hyperlink>
    </w:p>
    <w:p w:rsidR="00725122" w:rsidRDefault="00725122" w:rsidP="00725122"/>
    <w:p w:rsidR="00725122" w:rsidRDefault="00725122" w:rsidP="00725122">
      <w:pPr>
        <w:pStyle w:val="Heading1"/>
        <w:pBdr>
          <w:bottom w:val="single" w:sz="6" w:space="1" w:color="auto"/>
        </w:pBdr>
      </w:pPr>
      <w:r>
        <w:t>To Do 7/31/15</w:t>
      </w:r>
    </w:p>
    <w:p w:rsidR="009017AA" w:rsidRDefault="001F465C" w:rsidP="00725122">
      <w:pPr>
        <w:pStyle w:val="ListParagraph"/>
        <w:numPr>
          <w:ilvl w:val="0"/>
          <w:numId w:val="4"/>
        </w:numPr>
      </w:pPr>
      <w:r>
        <w:t xml:space="preserve">A. </w:t>
      </w:r>
      <w:r w:rsidR="009017AA">
        <w:t>add a new field “Title” to Inventory table after “idx”</w:t>
      </w:r>
      <w:r w:rsidR="00F62B24">
        <w:t xml:space="preserve"> and update load.sql</w:t>
      </w:r>
      <w:bookmarkStart w:id="0" w:name="_GoBack"/>
      <w:bookmarkEnd w:id="0"/>
    </w:p>
    <w:p w:rsidR="00725122" w:rsidRDefault="001F465C" w:rsidP="00725122">
      <w:pPr>
        <w:pStyle w:val="ListParagraph"/>
        <w:numPr>
          <w:ilvl w:val="0"/>
          <w:numId w:val="4"/>
        </w:numPr>
      </w:pPr>
      <w:r>
        <w:t xml:space="preserve">B. </w:t>
      </w:r>
      <w:r w:rsidR="00725122">
        <w:t>insertBook: add “Shelf It” button by autofill isbn and title fields in shelfing page</w:t>
      </w:r>
    </w:p>
    <w:p w:rsidR="00725122" w:rsidRDefault="001F465C" w:rsidP="00725122">
      <w:pPr>
        <w:pStyle w:val="ListParagraph"/>
        <w:numPr>
          <w:ilvl w:val="0"/>
          <w:numId w:val="4"/>
        </w:numPr>
      </w:pPr>
      <w:r>
        <w:t xml:space="preserve">C. </w:t>
      </w:r>
      <w:r w:rsidR="00725122">
        <w:t>insertBook: add “Update” button</w:t>
      </w:r>
      <w:r w:rsidR="008E1A90">
        <w:t>. When isbn is entered, autofill all fields.</w:t>
      </w:r>
    </w:p>
    <w:p w:rsidR="001F465C" w:rsidRPr="00725122" w:rsidRDefault="00ED3A4F" w:rsidP="00725122">
      <w:pPr>
        <w:pStyle w:val="ListParagraph"/>
        <w:numPr>
          <w:ilvl w:val="0"/>
          <w:numId w:val="4"/>
        </w:numPr>
      </w:pPr>
      <w:r>
        <w:t>D. putTo</w:t>
      </w:r>
      <w:r w:rsidR="001F465C">
        <w:t>Shelf: has two errors prices undefined</w:t>
      </w:r>
    </w:p>
    <w:p w:rsidR="00212299" w:rsidRDefault="00212299" w:rsidP="00725122"/>
    <w:p w:rsidR="00725122" w:rsidRPr="00212299" w:rsidRDefault="00725122" w:rsidP="00212299"/>
    <w:sectPr w:rsidR="00725122" w:rsidRPr="0021229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B4C70"/>
    <w:multiLevelType w:val="hybridMultilevel"/>
    <w:tmpl w:val="C1B83ADA"/>
    <w:lvl w:ilvl="0" w:tplc="2FE49E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1433E"/>
    <w:multiLevelType w:val="hybridMultilevel"/>
    <w:tmpl w:val="8FA06064"/>
    <w:lvl w:ilvl="0" w:tplc="F13E7CF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2DD"/>
    <w:rsid w:val="001A0F3C"/>
    <w:rsid w:val="001F465C"/>
    <w:rsid w:val="00212299"/>
    <w:rsid w:val="00337261"/>
    <w:rsid w:val="003552DD"/>
    <w:rsid w:val="003950F7"/>
    <w:rsid w:val="003C33E8"/>
    <w:rsid w:val="0041289C"/>
    <w:rsid w:val="004A33AC"/>
    <w:rsid w:val="00725122"/>
    <w:rsid w:val="008D6A58"/>
    <w:rsid w:val="008E1A90"/>
    <w:rsid w:val="009017AA"/>
    <w:rsid w:val="00931F0F"/>
    <w:rsid w:val="009E3536"/>
    <w:rsid w:val="009E7250"/>
    <w:rsid w:val="00AE6343"/>
    <w:rsid w:val="00B25B0D"/>
    <w:rsid w:val="00ED3A4F"/>
    <w:rsid w:val="00F62B24"/>
    <w:rsid w:val="00FC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21B60-AF0B-4476-8033-3E64D710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122"/>
    <w:pPr>
      <w:spacing w:before="120" w:after="28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552DD"/>
  </w:style>
  <w:style w:type="character" w:customStyle="1" w:styleId="DateChar">
    <w:name w:val="Date Char"/>
    <w:basedOn w:val="DefaultParagraphFont"/>
    <w:link w:val="Date"/>
    <w:uiPriority w:val="99"/>
    <w:semiHidden/>
    <w:rsid w:val="003552DD"/>
  </w:style>
  <w:style w:type="character" w:customStyle="1" w:styleId="apple-converted-space">
    <w:name w:val="apple-converted-space"/>
    <w:basedOn w:val="DefaultParagraphFont"/>
    <w:rsid w:val="008D6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9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hpword.readthedocs.org/en/latest/install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_fu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4103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itadmin</dc:creator>
  <cp:keywords/>
  <cp:lastModifiedBy>Lixin Fu</cp:lastModifiedBy>
  <cp:revision>16</cp:revision>
  <dcterms:created xsi:type="dcterms:W3CDTF">2015-05-19T13:16:00Z</dcterms:created>
  <dcterms:modified xsi:type="dcterms:W3CDTF">2015-08-01T17:44:00Z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