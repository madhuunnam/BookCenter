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F1" w:rsidRDefault="003B7F0F">
      <w:pPr>
        <w:pStyle w:val="Title"/>
      </w:pPr>
      <w:r>
        <w:t>Bug Report</w:t>
      </w:r>
    </w:p>
    <w:p w:rsidR="00673FB4" w:rsidRDefault="00673FB4">
      <w:pPr>
        <w:pStyle w:val="Heading1"/>
      </w:pPr>
      <w:r>
        <w:t>5/20/2015</w:t>
      </w:r>
      <w:bookmarkStart w:id="0" w:name="_GoBack"/>
      <w:bookmarkEnd w:id="0"/>
    </w:p>
    <w:p w:rsidR="00961AF1" w:rsidRDefault="00F87FEB">
      <w:pPr>
        <w:pStyle w:val="Heading1"/>
      </w:pPr>
      <w:proofErr w:type="spellStart"/>
      <w:r w:rsidRPr="00F87FEB">
        <w:t>searchResults</w:t>
      </w:r>
      <w:r>
        <w:t>.php</w:t>
      </w:r>
      <w:proofErr w:type="spellEnd"/>
    </w:p>
    <w:p w:rsidR="00F87FEB" w:rsidRPr="00F87FEB" w:rsidRDefault="00F87FEB" w:rsidP="00F87FEB">
      <w:pPr>
        <w:rPr>
          <w:sz w:val="24"/>
          <w:szCs w:val="24"/>
        </w:rPr>
      </w:pPr>
    </w:p>
    <w:p w:rsidR="00F87FEB" w:rsidRPr="00EB3D80" w:rsidRDefault="00F87FEB" w:rsidP="00EB3D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A. title “Life” should appear since it is in Inventory</w:t>
      </w:r>
    </w:p>
    <w:p w:rsidR="00EB3D80" w:rsidRDefault="00EB3D80" w:rsidP="00EB3D80">
      <w:pPr>
        <w:rPr>
          <w:sz w:val="24"/>
          <w:szCs w:val="24"/>
        </w:rPr>
      </w:pPr>
    </w:p>
    <w:p w:rsidR="00EB3D80" w:rsidRDefault="00EB3D80" w:rsidP="00EB3D80">
      <w:pPr>
        <w:pStyle w:val="Heading1"/>
      </w:pPr>
      <w:proofErr w:type="spellStart"/>
      <w:r>
        <w:t>PutToShelf.php</w:t>
      </w:r>
      <w:proofErr w:type="spellEnd"/>
    </w:p>
    <w:p w:rsidR="00EB3D80" w:rsidRDefault="00EB3D80" w:rsidP="00EB3D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A. undefined </w:t>
      </w:r>
      <w:proofErr w:type="spellStart"/>
      <w:r>
        <w:rPr>
          <w:sz w:val="24"/>
          <w:szCs w:val="24"/>
        </w:rPr>
        <w:t>rentPrice</w:t>
      </w:r>
      <w:proofErr w:type="spellEnd"/>
    </w:p>
    <w:p w:rsidR="00EB3D80" w:rsidRDefault="00EB3D80" w:rsidP="00EB3D80">
      <w:pPr>
        <w:rPr>
          <w:sz w:val="24"/>
          <w:szCs w:val="24"/>
        </w:rPr>
      </w:pPr>
    </w:p>
    <w:p w:rsidR="00E14F03" w:rsidRDefault="00E14F03" w:rsidP="00E14F03">
      <w:pPr>
        <w:pStyle w:val="Heading1"/>
      </w:pPr>
      <w:proofErr w:type="spellStart"/>
      <w:r>
        <w:t>Storepage.php</w:t>
      </w:r>
      <w:proofErr w:type="spellEnd"/>
    </w:p>
    <w:p w:rsidR="00EB3D80" w:rsidRDefault="00E14F03" w:rsidP="00E14F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E14F03">
        <w:rPr>
          <w:sz w:val="24"/>
          <w:szCs w:val="24"/>
        </w:rPr>
        <w:t xml:space="preserve">The book of </w:t>
      </w:r>
      <w:proofErr w:type="spellStart"/>
      <w:r w:rsidRPr="00E14F03">
        <w:rPr>
          <w:sz w:val="24"/>
          <w:szCs w:val="24"/>
        </w:rPr>
        <w:t>isbn</w:t>
      </w:r>
      <w:proofErr w:type="spellEnd"/>
      <w:r w:rsidRPr="00E14F03">
        <w:rPr>
          <w:sz w:val="24"/>
          <w:szCs w:val="24"/>
        </w:rPr>
        <w:t xml:space="preserve"> was in Fu Lib’s inventory but not shown in the store page</w:t>
      </w:r>
    </w:p>
    <w:p w:rsidR="00702CEA" w:rsidRDefault="00702CEA" w:rsidP="00702CEA">
      <w:pPr>
        <w:pStyle w:val="Heading1"/>
      </w:pPr>
      <w:proofErr w:type="spellStart"/>
      <w:r>
        <w:t>Insertbook.php</w:t>
      </w:r>
      <w:proofErr w:type="spellEnd"/>
    </w:p>
    <w:p w:rsidR="00702CEA" w:rsidRDefault="00702CEA" w:rsidP="00702C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A. change category to fixed</w:t>
      </w:r>
    </w:p>
    <w:p w:rsidR="007C6F2E" w:rsidRDefault="007C6F2E" w:rsidP="003A466A">
      <w:pPr>
        <w:pStyle w:val="Heading1"/>
      </w:pPr>
      <w:proofErr w:type="spellStart"/>
      <w:r>
        <w:t>Insertform</w:t>
      </w:r>
      <w:proofErr w:type="spellEnd"/>
    </w:p>
    <w:p w:rsidR="007C6F2E" w:rsidRDefault="007C6F2E" w:rsidP="007C6F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A. add navigation bar</w:t>
      </w:r>
    </w:p>
    <w:p w:rsidR="007C6F2E" w:rsidRDefault="003A466A" w:rsidP="003A466A">
      <w:pPr>
        <w:pStyle w:val="Heading1"/>
      </w:pPr>
      <w:proofErr w:type="spellStart"/>
      <w:r>
        <w:t>Storepage</w:t>
      </w:r>
      <w:proofErr w:type="spellEnd"/>
    </w:p>
    <w:p w:rsidR="003A466A" w:rsidRDefault="003A466A" w:rsidP="003A4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A. Lib name in Chinese doesn’t show in store page for explorer</w:t>
      </w:r>
    </w:p>
    <w:p w:rsidR="00FA6278" w:rsidRDefault="00FA6278" w:rsidP="003A4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Temp shopping cart from store1 is wrongly shown while browsing books from store2 1</w:t>
      </w:r>
      <w:r w:rsidRPr="00FA627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time in this session</w:t>
      </w:r>
    </w:p>
    <w:p w:rsidR="003A466A" w:rsidRPr="003A466A" w:rsidRDefault="003A466A" w:rsidP="003A466A">
      <w:pPr>
        <w:rPr>
          <w:sz w:val="24"/>
          <w:szCs w:val="24"/>
        </w:rPr>
      </w:pPr>
    </w:p>
    <w:sectPr w:rsidR="003A466A" w:rsidRPr="003A46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A72A7"/>
    <w:multiLevelType w:val="hybridMultilevel"/>
    <w:tmpl w:val="535097F8"/>
    <w:lvl w:ilvl="0" w:tplc="C4929D5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0F"/>
    <w:rsid w:val="003A466A"/>
    <w:rsid w:val="003B7F0F"/>
    <w:rsid w:val="00673FB4"/>
    <w:rsid w:val="00702CEA"/>
    <w:rsid w:val="007C6F2E"/>
    <w:rsid w:val="00961AF1"/>
    <w:rsid w:val="00E0050A"/>
    <w:rsid w:val="00E14F03"/>
    <w:rsid w:val="00EB3D80"/>
    <w:rsid w:val="00F87FEB"/>
    <w:rsid w:val="00FA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A1B84-2220-4B10-8D5D-C52DC0D7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_fu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1203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itadmin</dc:creator>
  <cp:keywords/>
  <cp:lastModifiedBy>Lixin Fu</cp:lastModifiedBy>
  <cp:revision>7</cp:revision>
  <dcterms:created xsi:type="dcterms:W3CDTF">2015-05-20T01:11:00Z</dcterms:created>
  <dcterms:modified xsi:type="dcterms:W3CDTF">2015-05-20T21:30:00Z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